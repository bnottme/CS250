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E2BC" w14:textId="7D98FB1D" w:rsidR="00F9444C" w:rsidRDefault="008A0F4D">
      <w:pPr>
        <w:pStyle w:val="NoSpacing"/>
      </w:pPr>
      <w:r>
        <w:t>Brett Nottmeier</w:t>
      </w:r>
    </w:p>
    <w:p w14:paraId="62392514" w14:textId="5563F45E" w:rsidR="00E614DD" w:rsidRDefault="00C53FA8">
      <w:pPr>
        <w:pStyle w:val="NoSpacing"/>
      </w:pPr>
      <w:r>
        <w:t>Deron Dantzler</w:t>
      </w:r>
    </w:p>
    <w:p w14:paraId="455067DA" w14:textId="55A194C6" w:rsidR="00E614DD" w:rsidRDefault="008A0F4D">
      <w:pPr>
        <w:pStyle w:val="NoSpacing"/>
      </w:pPr>
      <w:r>
        <w:t>CS-2</w:t>
      </w:r>
      <w:r w:rsidR="00C53FA8">
        <w:t>50</w:t>
      </w:r>
    </w:p>
    <w:p w14:paraId="38ACEC24" w14:textId="1B9E5817" w:rsidR="00E614DD" w:rsidRDefault="00C53FA8">
      <w:pPr>
        <w:pStyle w:val="NoSpacing"/>
      </w:pPr>
      <w:r>
        <w:t>01</w:t>
      </w:r>
      <w:r w:rsidR="008A0F4D">
        <w:t>/</w:t>
      </w:r>
      <w:r w:rsidR="009A10B1">
        <w:t>04/</w:t>
      </w:r>
      <w:r w:rsidR="008A0F4D">
        <w:t>202</w:t>
      </w:r>
      <w:r>
        <w:t>4</w:t>
      </w:r>
    </w:p>
    <w:p w14:paraId="01BBE6C9" w14:textId="00C7FA16" w:rsidR="008270CC" w:rsidRDefault="00CB0FAD"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Module </w:t>
      </w:r>
      <w:r w:rsidR="009A10B1">
        <w:rPr>
          <w:rFonts w:ascii="Times New Roman" w:eastAsia="Times New Roman" w:hAnsi="Times New Roman" w:cs="Times New Roman"/>
          <w:lang w:eastAsia="en-US"/>
        </w:rPr>
        <w:t>4</w:t>
      </w:r>
      <w:r w:rsidR="003234E2">
        <w:rPr>
          <w:rFonts w:ascii="Times New Roman" w:eastAsia="Times New Roman" w:hAnsi="Times New Roman" w:cs="Times New Roman"/>
          <w:lang w:eastAsia="en-US"/>
        </w:rPr>
        <w:t xml:space="preserve"> Journal</w:t>
      </w:r>
    </w:p>
    <w:p w14:paraId="464EAEFC" w14:textId="77777777" w:rsidR="00E16B21" w:rsidRDefault="00392613" w:rsidP="00E16B21">
      <w:pPr>
        <w:suppressAutoHyphens w:val="0"/>
        <w:spacing w:before="100" w:beforeAutospacing="1" w:after="100" w:afterAutospacing="1"/>
        <w:ind w:firstLine="567"/>
        <w:rPr>
          <w:rFonts w:ascii="Times New Roman" w:eastAsia="Times New Roman" w:hAnsi="Times New Roman" w:cs="Times New Roman"/>
          <w:lang w:eastAsia="en-US"/>
        </w:rPr>
      </w:pPr>
      <w:r w:rsidRPr="00392613">
        <w:rPr>
          <w:rFonts w:ascii="Times New Roman" w:eastAsia="Times New Roman" w:hAnsi="Times New Roman" w:cs="Times New Roman"/>
          <w:lang w:eastAsia="en-US"/>
        </w:rPr>
        <w:t>When developing test cases based on user stories, they helped define the pass-fail criteria and outline how they should work on a webpage. This gave me an idea of what the users expected when interacting with the webpage and the features that should be included. More information would have been helpful when designing the user stories. This would allow me to get further insight into how the user should interact with the webpage and provide better test cases. If I were to get information, I would talk to the project manager since they are close to the stakeholders and product backlog, knowing more about the requirements required for the project.</w:t>
      </w:r>
    </w:p>
    <w:p w14:paraId="1DE6792C" w14:textId="77777777" w:rsidR="00E16B21" w:rsidRDefault="00E16B21" w:rsidP="00ED2FCD">
      <w:pPr>
        <w:suppressAutoHyphens w:val="0"/>
        <w:spacing w:before="100" w:beforeAutospacing="1" w:after="100" w:afterAutospacing="1"/>
        <w:ind w:firstLine="0"/>
        <w:rPr>
          <w:rFonts w:ascii="Times New Roman" w:eastAsia="Times New Roman" w:hAnsi="Times New Roman" w:cs="Times New Roman"/>
          <w:lang w:eastAsia="en-US"/>
        </w:rPr>
      </w:pPr>
    </w:p>
    <w:p w14:paraId="034B95E5" w14:textId="539BDFD3" w:rsidR="00ED2FCD" w:rsidRDefault="00ED2FCD" w:rsidP="00ED2FCD">
      <w:pPr>
        <w:suppressAutoHyphens w:val="0"/>
        <w:spacing w:before="100" w:beforeAutospacing="1" w:after="100" w:afterAutospacing="1"/>
        <w:ind w:firstLine="0"/>
      </w:pPr>
      <w:r>
        <w:t xml:space="preserve">To: </w:t>
      </w:r>
      <w:r w:rsidR="001F2345">
        <w:t>Christy</w:t>
      </w:r>
      <w:r>
        <w:t xml:space="preserve"> </w:t>
      </w:r>
    </w:p>
    <w:p w14:paraId="03B3283B" w14:textId="77777777" w:rsidR="00ED2FCD" w:rsidRDefault="00ED2FCD" w:rsidP="00ED2FCD">
      <w:pPr>
        <w:suppressAutoHyphens w:val="0"/>
        <w:spacing w:before="100" w:beforeAutospacing="1" w:after="100" w:afterAutospacing="1"/>
        <w:ind w:firstLine="0"/>
      </w:pPr>
      <w:r>
        <w:t xml:space="preserve">Subject: User Story Clarifications </w:t>
      </w:r>
    </w:p>
    <w:p w14:paraId="5E870C66" w14:textId="09B566AF" w:rsidR="00ED2FCD" w:rsidRDefault="00ED2FCD" w:rsidP="00D11B0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Dear </w:t>
      </w:r>
      <w:r w:rsidR="001F2345">
        <w:rPr>
          <w:rFonts w:ascii="Times New Roman" w:eastAsia="Times New Roman" w:hAnsi="Times New Roman" w:cs="Times New Roman"/>
          <w:lang w:eastAsia="en-US"/>
        </w:rPr>
        <w:t>Christy</w:t>
      </w:r>
      <w:r>
        <w:rPr>
          <w:rFonts w:ascii="Times New Roman" w:eastAsia="Times New Roman" w:hAnsi="Times New Roman" w:cs="Times New Roman"/>
          <w:lang w:eastAsia="en-US"/>
        </w:rPr>
        <w:t>,</w:t>
      </w:r>
    </w:p>
    <w:p w14:paraId="64BD17A9" w14:textId="77777777" w:rsidR="00D11B06" w:rsidRDefault="00D11B06" w:rsidP="00D11B0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79736BFD" w14:textId="77777777" w:rsidR="00392613" w:rsidRDefault="00392613" w:rsidP="00392613">
      <w:pPr>
        <w:suppressAutoHyphens w:val="0"/>
        <w:spacing w:before="100" w:beforeAutospacing="1" w:after="100" w:afterAutospacing="1"/>
        <w:ind w:firstLine="360"/>
        <w:rPr>
          <w:rFonts w:ascii="Times New Roman" w:eastAsia="Times New Roman" w:hAnsi="Times New Roman" w:cs="Times New Roman"/>
          <w:lang w:eastAsia="en-US"/>
        </w:rPr>
      </w:pPr>
      <w:r w:rsidRPr="00392613">
        <w:rPr>
          <w:rFonts w:ascii="Times New Roman" w:eastAsia="Times New Roman" w:hAnsi="Times New Roman" w:cs="Times New Roman"/>
          <w:lang w:eastAsia="en-US"/>
        </w:rPr>
        <w:t>When creating the test cases for the user stories for the different features on the webpage and their pass-and-fail scenarios, I needed more clarification on the details of the user stories. When you get a moment to respond, look at the following questions for the user stories so I can better define the test cases. Thank you.</w:t>
      </w:r>
    </w:p>
    <w:p w14:paraId="448FA1BA" w14:textId="317F3DD2" w:rsidR="001F2345" w:rsidRDefault="001F2345" w:rsidP="00392613">
      <w:pPr>
        <w:suppressAutoHyphens w:val="0"/>
        <w:spacing w:before="100" w:beforeAutospacing="1" w:after="100" w:afterAutospacing="1"/>
        <w:ind w:firstLine="36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User Story One</w:t>
      </w:r>
    </w:p>
    <w:p w14:paraId="70E3A75F" w14:textId="2CB51E83" w:rsidR="001F2345" w:rsidRDefault="001F2345" w:rsidP="001F2345">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How often will the personalized top 5 list be updated?</w:t>
      </w:r>
    </w:p>
    <w:p w14:paraId="77F473C1" w14:textId="47EBE9AE" w:rsidR="001F2345" w:rsidRDefault="001F2345" w:rsidP="001F2345">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Will their search results have an impact on the top 5 list shown?</w:t>
      </w:r>
    </w:p>
    <w:p w14:paraId="391014DD" w14:textId="655DCAF1" w:rsidR="001F2345" w:rsidRDefault="001F2345" w:rsidP="001F2345">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Should the link for the personalized top 5 list be located next to the regular one?</w:t>
      </w:r>
    </w:p>
    <w:p w14:paraId="4F4BD559" w14:textId="705CD5C1" w:rsidR="001F2345" w:rsidRDefault="00D11B06" w:rsidP="00D11B06">
      <w:pPr>
        <w:suppressAutoHyphens w:val="0"/>
        <w:spacing w:before="100" w:beforeAutospacing="1" w:after="100" w:afterAutospacing="1"/>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User Story Two</w:t>
      </w:r>
    </w:p>
    <w:p w14:paraId="5CF92B58" w14:textId="544B910A" w:rsidR="00D11B06" w:rsidRDefault="00D11B06" w:rsidP="00D11B06">
      <w:pPr>
        <w:pStyle w:val="ListParagraph"/>
        <w:numPr>
          <w:ilvl w:val="0"/>
          <w:numId w:val="30"/>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Will search results have an impact on personalized deals?</w:t>
      </w:r>
    </w:p>
    <w:p w14:paraId="3B1CF064" w14:textId="7A812DEA" w:rsidR="00D11B06" w:rsidRDefault="00D11B06" w:rsidP="00D11B06">
      <w:pPr>
        <w:pStyle w:val="ListParagraph"/>
        <w:numPr>
          <w:ilvl w:val="0"/>
          <w:numId w:val="30"/>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Should they also be shown in a slide show format like the top five list?</w:t>
      </w:r>
    </w:p>
    <w:p w14:paraId="3F4BE4A4" w14:textId="65A8635C" w:rsidR="00D11B06" w:rsidRDefault="00D11B06" w:rsidP="00D11B06">
      <w:pPr>
        <w:pStyle w:val="ListParagraph"/>
        <w:numPr>
          <w:ilvl w:val="0"/>
          <w:numId w:val="30"/>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What options should we include for the categorization of the personalized deals?</w:t>
      </w:r>
    </w:p>
    <w:p w14:paraId="6A144D8C" w14:textId="041F13A4" w:rsidR="00D11B06" w:rsidRDefault="00D11B06" w:rsidP="00D11B06">
      <w:pPr>
        <w:suppressAutoHyphens w:val="0"/>
        <w:spacing w:before="100" w:beforeAutospacing="1" w:after="100" w:afterAutospacing="1"/>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User Story Four</w:t>
      </w:r>
    </w:p>
    <w:p w14:paraId="5CDDE63F" w14:textId="75827839" w:rsidR="00D11B06" w:rsidRDefault="00D11B06" w:rsidP="00D11B06">
      <w:pPr>
        <w:pStyle w:val="ListParagraph"/>
        <w:numPr>
          <w:ilvl w:val="0"/>
          <w:numId w:val="31"/>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Should we give an option to also categorize by user ratings?</w:t>
      </w:r>
    </w:p>
    <w:p w14:paraId="429B3590" w14:textId="75D5713E" w:rsidR="00D11B06" w:rsidRDefault="00D11B06" w:rsidP="00D11B06">
      <w:pPr>
        <w:pStyle w:val="ListParagraph"/>
        <w:numPr>
          <w:ilvl w:val="0"/>
          <w:numId w:val="31"/>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What should be the lowest minimum price they can set?</w:t>
      </w:r>
    </w:p>
    <w:p w14:paraId="27A81EAF" w14:textId="7283F137" w:rsidR="00D11B06" w:rsidRDefault="00D11B06" w:rsidP="00D11B06">
      <w:pPr>
        <w:pStyle w:val="ListParagraph"/>
        <w:numPr>
          <w:ilvl w:val="0"/>
          <w:numId w:val="31"/>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What should be the highest maximum price they can set?</w:t>
      </w:r>
    </w:p>
    <w:p w14:paraId="07ECCC99" w14:textId="4C79B2BB" w:rsidR="00D11B06" w:rsidRDefault="00D11B06" w:rsidP="00D11B06">
      <w:pPr>
        <w:pStyle w:val="ListParagraph"/>
        <w:numPr>
          <w:ilvl w:val="0"/>
          <w:numId w:val="31"/>
        </w:numPr>
        <w:suppressAutoHyphens w:val="0"/>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Is the user inputting the price directly or using a slide bar?</w:t>
      </w:r>
    </w:p>
    <w:p w14:paraId="43CAFE9B" w14:textId="23F0F69E" w:rsidR="00D11B06" w:rsidRPr="00D11B06" w:rsidRDefault="00D11B06" w:rsidP="00D11B06">
      <w:pPr>
        <w:pStyle w:val="ListParagraph"/>
        <w:suppressAutoHyphens w:val="0"/>
        <w:spacing w:before="100" w:beforeAutospacing="1" w:after="100" w:afterAutospacing="1"/>
        <w:ind w:firstLine="0"/>
        <w:rPr>
          <w:rFonts w:ascii="Times New Roman" w:eastAsia="Times New Roman" w:hAnsi="Times New Roman" w:cs="Times New Roman"/>
          <w:lang w:eastAsia="en-US"/>
        </w:rPr>
      </w:pPr>
    </w:p>
    <w:p w14:paraId="18BC6347" w14:textId="77777777" w:rsidR="001F2345" w:rsidRDefault="001F2345" w:rsidP="001F2345">
      <w:pPr>
        <w:suppressAutoHyphens w:val="0"/>
        <w:spacing w:before="100" w:beforeAutospacing="1" w:after="100" w:afterAutospacing="1"/>
        <w:ind w:firstLine="567"/>
        <w:rPr>
          <w:rFonts w:ascii="Times New Roman" w:eastAsia="Times New Roman" w:hAnsi="Times New Roman" w:cs="Times New Roman"/>
          <w:lang w:eastAsia="en-US"/>
        </w:rPr>
      </w:pPr>
    </w:p>
    <w:p w14:paraId="01F8E1A0" w14:textId="77777777" w:rsidR="00ED2FCD" w:rsidRPr="00450649" w:rsidRDefault="00ED2FCD"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1218FD81" w14:textId="77777777" w:rsidR="00450649" w:rsidRDefault="00450649" w:rsidP="00450649">
      <w:pPr>
        <w:ind w:firstLine="0"/>
      </w:pPr>
    </w:p>
    <w:p w14:paraId="49B247B8" w14:textId="77777777" w:rsidR="00F05BAF" w:rsidRDefault="00F05BAF" w:rsidP="00F05BAF">
      <w:pPr>
        <w:ind w:firstLine="0"/>
        <w:rPr>
          <w:b/>
          <w:bCs/>
        </w:rPr>
      </w:pPr>
    </w:p>
    <w:p w14:paraId="63FEE73D" w14:textId="77777777" w:rsidR="006F491F" w:rsidRDefault="006F491F" w:rsidP="00F05BAF">
      <w:pPr>
        <w:ind w:firstLine="0"/>
        <w:rPr>
          <w:b/>
          <w:bCs/>
        </w:rPr>
      </w:pPr>
    </w:p>
    <w:p w14:paraId="468E4714" w14:textId="77777777" w:rsidR="006F491F" w:rsidRDefault="006F491F" w:rsidP="00F05BAF">
      <w:pPr>
        <w:ind w:firstLine="0"/>
        <w:rPr>
          <w:b/>
          <w:bCs/>
        </w:rPr>
      </w:pPr>
    </w:p>
    <w:p w14:paraId="35CA1338" w14:textId="77777777" w:rsidR="006F491F" w:rsidRDefault="006F491F" w:rsidP="00F05BAF">
      <w:pPr>
        <w:ind w:firstLine="0"/>
        <w:rPr>
          <w:b/>
          <w:bCs/>
        </w:rPr>
      </w:pPr>
    </w:p>
    <w:p w14:paraId="30D4D793" w14:textId="77777777" w:rsidR="006F491F" w:rsidRDefault="006F491F" w:rsidP="00F05BAF">
      <w:pPr>
        <w:ind w:firstLine="0"/>
        <w:rPr>
          <w:b/>
          <w:bCs/>
        </w:rPr>
      </w:pPr>
    </w:p>
    <w:p w14:paraId="07DFDE1D" w14:textId="77777777" w:rsidR="006F491F" w:rsidRDefault="006F491F" w:rsidP="00F05BAF">
      <w:pPr>
        <w:ind w:firstLine="0"/>
        <w:rPr>
          <w:b/>
          <w:bCs/>
        </w:rPr>
      </w:pPr>
    </w:p>
    <w:p w14:paraId="0D7308A1" w14:textId="77777777" w:rsidR="006F491F" w:rsidRDefault="006F491F" w:rsidP="00F05BAF">
      <w:pPr>
        <w:ind w:firstLine="0"/>
        <w:rPr>
          <w:b/>
          <w:bCs/>
        </w:rPr>
      </w:pPr>
    </w:p>
    <w:p w14:paraId="65D5651A" w14:textId="77777777" w:rsidR="006F491F" w:rsidRDefault="006F491F" w:rsidP="00F05BAF">
      <w:pPr>
        <w:ind w:firstLine="0"/>
        <w:rPr>
          <w:b/>
          <w:bCs/>
        </w:rPr>
      </w:pPr>
    </w:p>
    <w:p w14:paraId="4D58B07E" w14:textId="77777777" w:rsidR="006F491F" w:rsidRDefault="006F491F" w:rsidP="00F05BAF">
      <w:pPr>
        <w:ind w:firstLine="0"/>
        <w:rPr>
          <w:b/>
          <w:bCs/>
        </w:rPr>
      </w:pPr>
    </w:p>
    <w:p w14:paraId="32669C08" w14:textId="77777777" w:rsidR="006F491F" w:rsidRDefault="006F491F" w:rsidP="00F05BAF">
      <w:pPr>
        <w:ind w:firstLine="0"/>
        <w:rPr>
          <w:b/>
          <w:bCs/>
        </w:rPr>
      </w:pPr>
    </w:p>
    <w:p w14:paraId="3CC8490F" w14:textId="77777777" w:rsidR="006F491F" w:rsidRDefault="006F491F" w:rsidP="00F05BAF">
      <w:pPr>
        <w:ind w:firstLine="0"/>
        <w:rPr>
          <w:b/>
          <w:bCs/>
        </w:rPr>
      </w:pPr>
    </w:p>
    <w:p w14:paraId="3B5F0F55" w14:textId="77777777" w:rsidR="006F491F" w:rsidRDefault="006F491F" w:rsidP="00F05BAF">
      <w:pPr>
        <w:ind w:firstLine="0"/>
        <w:rPr>
          <w:b/>
          <w:bCs/>
        </w:rPr>
      </w:pPr>
    </w:p>
    <w:p w14:paraId="3A5141D4" w14:textId="77777777" w:rsidR="006F491F" w:rsidRDefault="006F491F" w:rsidP="00F05BAF">
      <w:pPr>
        <w:ind w:firstLine="0"/>
        <w:rPr>
          <w:b/>
          <w:bCs/>
        </w:rPr>
      </w:pPr>
    </w:p>
    <w:p w14:paraId="60AE4612" w14:textId="77777777" w:rsidR="006F491F" w:rsidRDefault="006F491F" w:rsidP="00F05BAF">
      <w:pPr>
        <w:ind w:firstLine="0"/>
        <w:rPr>
          <w:b/>
          <w:bCs/>
        </w:rPr>
      </w:pPr>
    </w:p>
    <w:p w14:paraId="102AF1F1" w14:textId="77777777" w:rsidR="006F491F" w:rsidRDefault="006F491F" w:rsidP="00F05BAF">
      <w:pPr>
        <w:ind w:firstLine="0"/>
        <w:rPr>
          <w:b/>
          <w:bCs/>
        </w:rPr>
      </w:pPr>
    </w:p>
    <w:p w14:paraId="6F79C3F4" w14:textId="77777777" w:rsidR="006F491F" w:rsidRDefault="006F491F" w:rsidP="00F05BAF">
      <w:pPr>
        <w:ind w:firstLine="0"/>
        <w:rPr>
          <w:b/>
          <w:bCs/>
        </w:rPr>
      </w:pPr>
    </w:p>
    <w:p w14:paraId="3ED22A38" w14:textId="77777777" w:rsidR="006F491F" w:rsidRDefault="006F491F" w:rsidP="00F05BAF">
      <w:pPr>
        <w:ind w:firstLine="0"/>
        <w:rPr>
          <w:b/>
          <w:bCs/>
        </w:rPr>
      </w:pPr>
    </w:p>
    <w:p w14:paraId="68E51530" w14:textId="77777777" w:rsidR="006F491F" w:rsidRDefault="006F491F" w:rsidP="00F05BAF">
      <w:pPr>
        <w:ind w:firstLine="0"/>
        <w:rPr>
          <w:b/>
          <w:bCs/>
        </w:rPr>
      </w:pPr>
    </w:p>
    <w:p w14:paraId="19EC01A3" w14:textId="77777777" w:rsidR="006F491F"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Work Cited: </w:t>
      </w:r>
    </w:p>
    <w:p w14:paraId="0E078051"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i/>
          <w:iCs/>
          <w:lang w:eastAsia="en-US"/>
        </w:rPr>
        <w:t>The 2020 scrum GUIDETM</w:t>
      </w:r>
      <w:r w:rsidRPr="006B2142">
        <w:rPr>
          <w:rFonts w:ascii="Times New Roman" w:eastAsia="Times New Roman" w:hAnsi="Times New Roman" w:cs="Times New Roman"/>
          <w:lang w:eastAsia="en-US"/>
        </w:rPr>
        <w:t xml:space="preserve">. Scrum Guide | Scrum Guides. (n.d.). https://scrumguides.org/scrum-guide.html </w:t>
      </w:r>
    </w:p>
    <w:p w14:paraId="31316405"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lang w:eastAsia="en-US"/>
        </w:rPr>
        <w:t xml:space="preserve">Cobb, C. G. (2015). </w:t>
      </w:r>
      <w:r w:rsidRPr="006B2142">
        <w:rPr>
          <w:rFonts w:ascii="Times New Roman" w:eastAsia="Times New Roman" w:hAnsi="Times New Roman" w:cs="Times New Roman"/>
          <w:i/>
          <w:iCs/>
          <w:lang w:eastAsia="en-US"/>
        </w:rPr>
        <w:t>The Project Manager’s Guide to Mastering Agile: Principles and practices for an adaptive approach</w:t>
      </w:r>
      <w:r w:rsidRPr="006B2142">
        <w:rPr>
          <w:rFonts w:ascii="Times New Roman" w:eastAsia="Times New Roman" w:hAnsi="Times New Roman" w:cs="Times New Roman"/>
          <w:lang w:eastAsia="en-US"/>
        </w:rPr>
        <w:t xml:space="preserve">. John Wiley &amp; Sons. </w:t>
      </w:r>
    </w:p>
    <w:p w14:paraId="037CBDA6" w14:textId="77777777" w:rsidR="006F491F" w:rsidRPr="00F05BAF" w:rsidRDefault="006F491F" w:rsidP="00F05BAF">
      <w:pPr>
        <w:ind w:firstLine="0"/>
        <w:rPr>
          <w:b/>
          <w:bCs/>
        </w:rPr>
      </w:pPr>
    </w:p>
    <w:sectPr w:rsidR="006F491F" w:rsidRPr="00F05BA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9A40" w14:textId="77777777" w:rsidR="00063E16" w:rsidRDefault="00063E16">
      <w:pPr>
        <w:spacing w:line="240" w:lineRule="auto"/>
      </w:pPr>
      <w:r>
        <w:separator/>
      </w:r>
    </w:p>
  </w:endnote>
  <w:endnote w:type="continuationSeparator" w:id="0">
    <w:p w14:paraId="3C7CD460" w14:textId="77777777" w:rsidR="00063E16" w:rsidRDefault="00063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80BF" w14:textId="77777777" w:rsidR="00063E16" w:rsidRDefault="00063E16">
      <w:pPr>
        <w:spacing w:line="240" w:lineRule="auto"/>
      </w:pPr>
      <w:r>
        <w:separator/>
      </w:r>
    </w:p>
  </w:footnote>
  <w:footnote w:type="continuationSeparator" w:id="0">
    <w:p w14:paraId="2FFD2A70" w14:textId="77777777" w:rsidR="00063E16" w:rsidRDefault="00063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D317F3"/>
    <w:multiLevelType w:val="hybridMultilevel"/>
    <w:tmpl w:val="11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316552"/>
    <w:multiLevelType w:val="hybridMultilevel"/>
    <w:tmpl w:val="957E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BD4748"/>
    <w:multiLevelType w:val="hybridMultilevel"/>
    <w:tmpl w:val="A934D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C2E08F4"/>
    <w:multiLevelType w:val="hybridMultilevel"/>
    <w:tmpl w:val="2D4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4"/>
  </w:num>
  <w:num w:numId="12" w16cid:durableId="854424506">
    <w:abstractNumId w:val="22"/>
  </w:num>
  <w:num w:numId="13" w16cid:durableId="1477605992">
    <w:abstractNumId w:val="23"/>
  </w:num>
  <w:num w:numId="14" w16cid:durableId="1445878082">
    <w:abstractNumId w:val="18"/>
  </w:num>
  <w:num w:numId="15" w16cid:durableId="1745565072">
    <w:abstractNumId w:val="27"/>
  </w:num>
  <w:num w:numId="16" w16cid:durableId="287245226">
    <w:abstractNumId w:val="21"/>
  </w:num>
  <w:num w:numId="17" w16cid:durableId="1925450689">
    <w:abstractNumId w:val="12"/>
  </w:num>
  <w:num w:numId="18" w16cid:durableId="2139226900">
    <w:abstractNumId w:val="10"/>
  </w:num>
  <w:num w:numId="19" w16cid:durableId="641467760">
    <w:abstractNumId w:val="20"/>
  </w:num>
  <w:num w:numId="20" w16cid:durableId="1353217970">
    <w:abstractNumId w:val="30"/>
  </w:num>
  <w:num w:numId="21" w16cid:durableId="2106025485">
    <w:abstractNumId w:val="15"/>
  </w:num>
  <w:num w:numId="22" w16cid:durableId="1149976778">
    <w:abstractNumId w:val="25"/>
  </w:num>
  <w:num w:numId="23" w16cid:durableId="261183810">
    <w:abstractNumId w:val="29"/>
  </w:num>
  <w:num w:numId="24" w16cid:durableId="559904881">
    <w:abstractNumId w:val="16"/>
  </w:num>
  <w:num w:numId="25" w16cid:durableId="1682927035">
    <w:abstractNumId w:val="26"/>
  </w:num>
  <w:num w:numId="26" w16cid:durableId="1633708860">
    <w:abstractNumId w:val="28"/>
  </w:num>
  <w:num w:numId="27" w16cid:durableId="712194027">
    <w:abstractNumId w:val="17"/>
  </w:num>
  <w:num w:numId="28" w16cid:durableId="610404593">
    <w:abstractNumId w:val="19"/>
  </w:num>
  <w:num w:numId="29" w16cid:durableId="266739847">
    <w:abstractNumId w:val="11"/>
  </w:num>
  <w:num w:numId="30" w16cid:durableId="1862741977">
    <w:abstractNumId w:val="24"/>
  </w:num>
  <w:num w:numId="31" w16cid:durableId="1140610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10CF1"/>
    <w:rsid w:val="00040CBB"/>
    <w:rsid w:val="00063E16"/>
    <w:rsid w:val="000665E8"/>
    <w:rsid w:val="00082904"/>
    <w:rsid w:val="000B78C8"/>
    <w:rsid w:val="001463B2"/>
    <w:rsid w:val="00187AE1"/>
    <w:rsid w:val="001B564E"/>
    <w:rsid w:val="001E7854"/>
    <w:rsid w:val="001F2345"/>
    <w:rsid w:val="001F62C0"/>
    <w:rsid w:val="00230B2D"/>
    <w:rsid w:val="00245E02"/>
    <w:rsid w:val="003002EC"/>
    <w:rsid w:val="003234E2"/>
    <w:rsid w:val="00353B66"/>
    <w:rsid w:val="00392613"/>
    <w:rsid w:val="003B63F0"/>
    <w:rsid w:val="003E24A0"/>
    <w:rsid w:val="003E6E8A"/>
    <w:rsid w:val="00416598"/>
    <w:rsid w:val="00425F90"/>
    <w:rsid w:val="00433A12"/>
    <w:rsid w:val="00450649"/>
    <w:rsid w:val="004615C5"/>
    <w:rsid w:val="00473691"/>
    <w:rsid w:val="00474688"/>
    <w:rsid w:val="004A2675"/>
    <w:rsid w:val="004F7139"/>
    <w:rsid w:val="005571C0"/>
    <w:rsid w:val="005C22F2"/>
    <w:rsid w:val="005D3BC8"/>
    <w:rsid w:val="0065228C"/>
    <w:rsid w:val="00691EC1"/>
    <w:rsid w:val="006B2142"/>
    <w:rsid w:val="006F41AD"/>
    <w:rsid w:val="006F491F"/>
    <w:rsid w:val="0074576B"/>
    <w:rsid w:val="0077302D"/>
    <w:rsid w:val="007B0E04"/>
    <w:rsid w:val="007C53FB"/>
    <w:rsid w:val="0080502A"/>
    <w:rsid w:val="0081308D"/>
    <w:rsid w:val="008270CC"/>
    <w:rsid w:val="00855482"/>
    <w:rsid w:val="00872964"/>
    <w:rsid w:val="00880015"/>
    <w:rsid w:val="008A0F4D"/>
    <w:rsid w:val="008A3355"/>
    <w:rsid w:val="008B7D18"/>
    <w:rsid w:val="008F1F97"/>
    <w:rsid w:val="008F4052"/>
    <w:rsid w:val="00906BCB"/>
    <w:rsid w:val="00907600"/>
    <w:rsid w:val="009A10B1"/>
    <w:rsid w:val="009D3389"/>
    <w:rsid w:val="009D4EB3"/>
    <w:rsid w:val="009F558B"/>
    <w:rsid w:val="00A34DA7"/>
    <w:rsid w:val="00B13D1B"/>
    <w:rsid w:val="00B6001C"/>
    <w:rsid w:val="00B818DF"/>
    <w:rsid w:val="00C355F8"/>
    <w:rsid w:val="00C42AD5"/>
    <w:rsid w:val="00C53FA8"/>
    <w:rsid w:val="00CB0FAD"/>
    <w:rsid w:val="00D11B06"/>
    <w:rsid w:val="00D52117"/>
    <w:rsid w:val="00D63710"/>
    <w:rsid w:val="00D85A47"/>
    <w:rsid w:val="00DB0D39"/>
    <w:rsid w:val="00E14005"/>
    <w:rsid w:val="00E16B21"/>
    <w:rsid w:val="00E614DD"/>
    <w:rsid w:val="00E95F89"/>
    <w:rsid w:val="00ED2FCD"/>
    <w:rsid w:val="00EF2B85"/>
    <w:rsid w:val="00F05BAF"/>
    <w:rsid w:val="00F41904"/>
    <w:rsid w:val="00F628AF"/>
    <w:rsid w:val="00F9444C"/>
    <w:rsid w:val="00FA7FC6"/>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chartTrackingRefBased/>
  <w15:docId w15:val="{4CCCA839-1D65-4C72-8494-119BF0F4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9D746-779A-45C1-B87A-CCB7ABCA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41</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6</cp:revision>
  <dcterms:created xsi:type="dcterms:W3CDTF">2024-02-04T23:12:00Z</dcterms:created>
  <dcterms:modified xsi:type="dcterms:W3CDTF">2024-02-04T23:45:00Z</dcterms:modified>
  <cp:version/>
</cp:coreProperties>
</file>